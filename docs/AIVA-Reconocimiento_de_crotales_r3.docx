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CB8D5" w14:textId="72D82718" w:rsidR="00834977" w:rsidRDefault="00834977" w:rsidP="000C0523">
      <w:pPr>
        <w:pStyle w:val="Ttulo1"/>
        <w:jc w:val="both"/>
      </w:pPr>
      <w:r w:rsidRPr="00834977">
        <w:t>Introdu</w:t>
      </w:r>
      <w:r>
        <w:t>cci</w:t>
      </w:r>
      <w:r w:rsidRPr="00834977">
        <w:t>ón</w:t>
      </w:r>
      <w:r w:rsidR="00F05B39">
        <w:t>.</w:t>
      </w:r>
    </w:p>
    <w:p w14:paraId="2D009CE0" w14:textId="56180885" w:rsidR="000C0523" w:rsidRDefault="0072428A" w:rsidP="004E4208">
      <w:pPr>
        <w:jc w:val="both"/>
      </w:pPr>
      <w:r>
        <w:t>En esta fase del proyecto,  la</w:t>
      </w:r>
      <w:r w:rsidR="00834977">
        <w:t xml:space="preserve"> aplicación desarrollada será capaz de extraer el identificador del animal a partir de una imagen del </w:t>
      </w:r>
      <w:proofErr w:type="spellStart"/>
      <w:r w:rsidR="00834977">
        <w:t>c</w:t>
      </w:r>
      <w:r>
        <w:t>rot</w:t>
      </w:r>
      <w:r w:rsidR="00834977">
        <w:t>al</w:t>
      </w:r>
      <w:proofErr w:type="spellEnd"/>
      <w:r w:rsidR="00834977">
        <w:t xml:space="preserve"> de dicho animal</w:t>
      </w:r>
      <w:r>
        <w:t xml:space="preserve">, a partir de una aplicación web. Dicha </w:t>
      </w:r>
      <w:r w:rsidR="004E4208">
        <w:t>aplicación</w:t>
      </w:r>
      <w:r>
        <w:t xml:space="preserve"> web tendrá el esquema cliente servidor</w:t>
      </w:r>
      <w:r w:rsidR="004E4208">
        <w:t xml:space="preserve"> utilizando el </w:t>
      </w:r>
      <w:proofErr w:type="spellStart"/>
      <w:r w:rsidR="004E4208">
        <w:t>framework</w:t>
      </w:r>
      <w:proofErr w:type="spellEnd"/>
      <w:r w:rsidR="004E4208">
        <w:t xml:space="preserve"> </w:t>
      </w:r>
      <w:proofErr w:type="spellStart"/>
      <w:r w:rsidR="004E4208">
        <w:t>Flask</w:t>
      </w:r>
      <w:proofErr w:type="spellEnd"/>
      <w:r w:rsidR="004E4208">
        <w:t xml:space="preserve">, del lenguaje de programación </w:t>
      </w:r>
      <w:proofErr w:type="spellStart"/>
      <w:r w:rsidR="004E4208">
        <w:t>Python</w:t>
      </w:r>
      <w:proofErr w:type="spellEnd"/>
      <w:r>
        <w:t xml:space="preserve">, que será </w:t>
      </w:r>
      <w:proofErr w:type="spellStart"/>
      <w:r>
        <w:t>virtualizado</w:t>
      </w:r>
      <w:proofErr w:type="spellEnd"/>
      <w:r>
        <w:t xml:space="preserve"> mediante la </w:t>
      </w:r>
      <w:r w:rsidR="004E4208">
        <w:t>plataforma de contenedores dominante en el mercado,</w:t>
      </w:r>
      <w:r>
        <w:t xml:space="preserve"> </w:t>
      </w:r>
      <w:proofErr w:type="spellStart"/>
      <w:r>
        <w:t>Docker</w:t>
      </w:r>
      <w:proofErr w:type="spellEnd"/>
      <w:r w:rsidR="00834977">
        <w:t>.</w:t>
      </w:r>
      <w:r>
        <w:t xml:space="preserve"> El cliente mandará</w:t>
      </w:r>
      <w:r w:rsidR="004E4208">
        <w:t>,</w:t>
      </w:r>
      <w:r>
        <w:t xml:space="preserve"> al servidor</w:t>
      </w:r>
      <w:r w:rsidR="004E4208">
        <w:t>,</w:t>
      </w:r>
      <w:r>
        <w:t xml:space="preserve"> la imagen de la que se desee extraer el identificador de la res objetivo, mientras que el servidor le devolverá el identificador de dicha imagen. </w:t>
      </w:r>
      <w:r w:rsidR="00834977">
        <w:t>El tipo de crotal y su formato no es estándar, por lo que la aplicación debe ser capaz de solventar este problema. Por tanto, para ser capaz de superar esta problemática, se acepta suponer que el número de identificación es el número de mayor tamaño.</w:t>
      </w:r>
    </w:p>
    <w:p w14:paraId="37230A3D" w14:textId="77777777" w:rsidR="000C0523" w:rsidRDefault="000C0523" w:rsidP="000C0523">
      <w:pPr>
        <w:jc w:val="both"/>
      </w:pPr>
    </w:p>
    <w:p w14:paraId="45DB8EB7" w14:textId="77777777" w:rsidR="007F5309" w:rsidRDefault="007F5309" w:rsidP="000C0523">
      <w:pPr>
        <w:jc w:val="both"/>
        <w:rPr>
          <w:b/>
        </w:rPr>
      </w:pPr>
      <w:r>
        <w:rPr>
          <w:b/>
        </w:rPr>
        <w:t>FALTA DESCRIPCIÓN DE LA INSTALACIÓN</w:t>
      </w:r>
    </w:p>
    <w:p w14:paraId="7AC0DA97" w14:textId="5ACB1B94" w:rsidR="000C0523" w:rsidRPr="007F5309" w:rsidRDefault="000C0523" w:rsidP="007F5309">
      <w:pPr>
        <w:rPr>
          <w:b/>
        </w:rPr>
      </w:pPr>
      <w:r>
        <w:br w:type="page"/>
      </w:r>
    </w:p>
    <w:p w14:paraId="55DCD5C1" w14:textId="26B9222F" w:rsidR="0047502E" w:rsidRDefault="007F5309" w:rsidP="007F5309">
      <w:pPr>
        <w:pStyle w:val="Ttulo1"/>
        <w:jc w:val="both"/>
      </w:pPr>
      <w:r>
        <w:lastRenderedPageBreak/>
        <w:t>Despliegue</w:t>
      </w:r>
      <w:r w:rsidR="000C0523">
        <w:t>.</w:t>
      </w:r>
    </w:p>
    <w:p w14:paraId="5540EA7D" w14:textId="47DF67FB" w:rsidR="007F5309" w:rsidRDefault="007F5309" w:rsidP="000C0523">
      <w:pPr>
        <w:jc w:val="both"/>
      </w:pPr>
      <w:r>
        <w:t>En la Figura 1 se puede apreciar el diagrama UML de Despliegue que refleja el diseño de la arquitectura web desarrollado para la aplicación.</w:t>
      </w:r>
    </w:p>
    <w:p w14:paraId="44BBB46B" w14:textId="77777777" w:rsidR="007F5309" w:rsidRDefault="007F5309" w:rsidP="007F5309">
      <w:pPr>
        <w:keepNext/>
        <w:jc w:val="both"/>
      </w:pPr>
      <w:r>
        <w:pict w14:anchorId="21C4D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7.25pt">
            <v:imagedata r:id="rId12" o:title="diagrama_despliegue"/>
          </v:shape>
        </w:pict>
      </w:r>
    </w:p>
    <w:p w14:paraId="60A4EACA" w14:textId="706099E6" w:rsidR="007F5309" w:rsidRDefault="007F5309" w:rsidP="007F5309">
      <w:pPr>
        <w:pStyle w:val="Epgrafe"/>
        <w:jc w:val="center"/>
      </w:pPr>
      <w:r>
        <w:t xml:space="preserve">Figura </w:t>
      </w:r>
      <w:fldSimple w:instr=" SEQ Figura \* ARABIC ">
        <w:r>
          <w:rPr>
            <w:noProof/>
          </w:rPr>
          <w:t>1</w:t>
        </w:r>
      </w:fldSimple>
      <w:r>
        <w:t>. Diagrama de Despliegue</w:t>
      </w:r>
    </w:p>
    <w:p w14:paraId="44FD008B" w14:textId="77777777" w:rsidR="007F5309" w:rsidRDefault="007F5309" w:rsidP="007F5309"/>
    <w:p w14:paraId="390AB53B" w14:textId="1EA33346" w:rsidR="007F5309" w:rsidRPr="007F5309" w:rsidRDefault="007F5309" w:rsidP="00957826">
      <w:pPr>
        <w:jc w:val="both"/>
      </w:pPr>
      <w:bookmarkStart w:id="0" w:name="_GoBack"/>
      <w:r>
        <w:t xml:space="preserve">El cliente mediante una petición HTTP Post, le enviará al servidor la imagen del </w:t>
      </w:r>
      <w:proofErr w:type="spellStart"/>
      <w:r>
        <w:t>crotal</w:t>
      </w:r>
      <w:proofErr w:type="spellEnd"/>
      <w:r>
        <w:t xml:space="preserve"> que la que se desee reconocer el identificador. El Servidor recibirá la imagen, y utilizando la algoritmia previamente explicada en anteriores entregas, acabará detectando </w:t>
      </w:r>
      <w:r w:rsidR="004D521F">
        <w:t xml:space="preserve">las distintas </w:t>
      </w:r>
      <w:proofErr w:type="spellStart"/>
      <w:r w:rsidR="004D521F">
        <w:t>bounding</w:t>
      </w:r>
      <w:proofErr w:type="spellEnd"/>
      <w:r w:rsidR="004D521F">
        <w:t xml:space="preserve"> </w:t>
      </w:r>
      <w:proofErr w:type="gramStart"/>
      <w:r w:rsidR="004D521F">
        <w:t>boxes(</w:t>
      </w:r>
      <w:proofErr w:type="spellStart"/>
      <w:proofErr w:type="gramEnd"/>
      <w:r w:rsidR="004D521F">
        <w:t>Bbx</w:t>
      </w:r>
      <w:proofErr w:type="spellEnd"/>
      <w:r>
        <w:t>) del identificador en la imagen</w:t>
      </w:r>
      <w:r w:rsidR="004D521F">
        <w:t xml:space="preserve">. El servidor devolverá la imagen con los </w:t>
      </w:r>
      <w:proofErr w:type="spellStart"/>
      <w:r w:rsidR="004D521F">
        <w:t>Bbx</w:t>
      </w:r>
      <w:proofErr w:type="spellEnd"/>
      <w:r w:rsidR="004D521F">
        <w:t xml:space="preserve"> detectados y el identificador, que serán mostrados en el cliente.</w:t>
      </w:r>
      <w:bookmarkEnd w:id="0"/>
    </w:p>
    <w:sectPr w:rsidR="007F5309" w:rsidRPr="007F5309">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54E45" w14:textId="77777777" w:rsidR="00E323D7" w:rsidRDefault="00E323D7" w:rsidP="000F1929">
      <w:pPr>
        <w:spacing w:after="0" w:line="240" w:lineRule="auto"/>
      </w:pPr>
      <w:r>
        <w:separator/>
      </w:r>
    </w:p>
  </w:endnote>
  <w:endnote w:type="continuationSeparator" w:id="0">
    <w:p w14:paraId="2E4D42DD" w14:textId="77777777" w:rsidR="00E323D7" w:rsidRDefault="00E323D7" w:rsidP="000F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B98A89E702F643BCB0C46AC831C189F1"/>
      </w:placeholder>
      <w:temporary/>
      <w:showingPlcHdr/>
    </w:sdtPr>
    <w:sdtEndPr/>
    <w:sdtContent>
      <w:p w14:paraId="22F79025" w14:textId="77777777" w:rsidR="000F1929" w:rsidRDefault="000F1929">
        <w:pPr>
          <w:pStyle w:val="Piedepgina"/>
        </w:pPr>
        <w:r>
          <w:t>[Type here]</w:t>
        </w:r>
      </w:p>
    </w:sdtContent>
  </w:sdt>
  <w:p w14:paraId="7D0D3DC4" w14:textId="77777777" w:rsidR="000F1929" w:rsidRDefault="000F19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C362" w14:textId="77777777" w:rsidR="00E323D7" w:rsidRDefault="00E323D7" w:rsidP="000F1929">
      <w:pPr>
        <w:spacing w:after="0" w:line="240" w:lineRule="auto"/>
      </w:pPr>
      <w:r>
        <w:separator/>
      </w:r>
    </w:p>
  </w:footnote>
  <w:footnote w:type="continuationSeparator" w:id="0">
    <w:p w14:paraId="0E6C19F2" w14:textId="77777777" w:rsidR="00E323D7" w:rsidRDefault="00E323D7" w:rsidP="000F19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1E7"/>
    <w:multiLevelType w:val="hybridMultilevel"/>
    <w:tmpl w:val="59907C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8D35CF"/>
    <w:multiLevelType w:val="hybridMultilevel"/>
    <w:tmpl w:val="EC983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7914D66"/>
    <w:multiLevelType w:val="hybridMultilevel"/>
    <w:tmpl w:val="2F309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77"/>
    <w:rsid w:val="00076ED0"/>
    <w:rsid w:val="000A5564"/>
    <w:rsid w:val="000B7D76"/>
    <w:rsid w:val="000C0523"/>
    <w:rsid w:val="000C60E0"/>
    <w:rsid w:val="000D074A"/>
    <w:rsid w:val="000D3D2B"/>
    <w:rsid w:val="000D5137"/>
    <w:rsid w:val="000D619C"/>
    <w:rsid w:val="000E41F8"/>
    <w:rsid w:val="000F1929"/>
    <w:rsid w:val="000F495F"/>
    <w:rsid w:val="00100D2C"/>
    <w:rsid w:val="00183D18"/>
    <w:rsid w:val="00184237"/>
    <w:rsid w:val="001A2559"/>
    <w:rsid w:val="001D1253"/>
    <w:rsid w:val="001D59B9"/>
    <w:rsid w:val="002031A0"/>
    <w:rsid w:val="00233DA1"/>
    <w:rsid w:val="00276116"/>
    <w:rsid w:val="002827FC"/>
    <w:rsid w:val="00311C3D"/>
    <w:rsid w:val="00314158"/>
    <w:rsid w:val="003358E8"/>
    <w:rsid w:val="003540BF"/>
    <w:rsid w:val="003668AB"/>
    <w:rsid w:val="003714EC"/>
    <w:rsid w:val="003B1E1E"/>
    <w:rsid w:val="003B702D"/>
    <w:rsid w:val="003E06C2"/>
    <w:rsid w:val="00410EEB"/>
    <w:rsid w:val="00414C9D"/>
    <w:rsid w:val="004519AB"/>
    <w:rsid w:val="0047502E"/>
    <w:rsid w:val="004A0890"/>
    <w:rsid w:val="004B104E"/>
    <w:rsid w:val="004D521F"/>
    <w:rsid w:val="004E4208"/>
    <w:rsid w:val="004F3A5C"/>
    <w:rsid w:val="00534823"/>
    <w:rsid w:val="005444BD"/>
    <w:rsid w:val="00553538"/>
    <w:rsid w:val="005750F5"/>
    <w:rsid w:val="00621D6A"/>
    <w:rsid w:val="0064092F"/>
    <w:rsid w:val="006445EF"/>
    <w:rsid w:val="00656002"/>
    <w:rsid w:val="006851B0"/>
    <w:rsid w:val="006F01F1"/>
    <w:rsid w:val="00715CC6"/>
    <w:rsid w:val="0072428A"/>
    <w:rsid w:val="007245D7"/>
    <w:rsid w:val="00753826"/>
    <w:rsid w:val="00771423"/>
    <w:rsid w:val="00771C3B"/>
    <w:rsid w:val="007B0F31"/>
    <w:rsid w:val="007F5309"/>
    <w:rsid w:val="008266FA"/>
    <w:rsid w:val="00834977"/>
    <w:rsid w:val="008C1CAD"/>
    <w:rsid w:val="008D3A21"/>
    <w:rsid w:val="00900456"/>
    <w:rsid w:val="0091423E"/>
    <w:rsid w:val="00935E70"/>
    <w:rsid w:val="00957826"/>
    <w:rsid w:val="00971268"/>
    <w:rsid w:val="009B2036"/>
    <w:rsid w:val="00A14F6C"/>
    <w:rsid w:val="00A43EF9"/>
    <w:rsid w:val="00A80F83"/>
    <w:rsid w:val="00A83313"/>
    <w:rsid w:val="00A903CE"/>
    <w:rsid w:val="00AD2AB5"/>
    <w:rsid w:val="00B17AAF"/>
    <w:rsid w:val="00B35EFB"/>
    <w:rsid w:val="00B65D0E"/>
    <w:rsid w:val="00B92616"/>
    <w:rsid w:val="00B95824"/>
    <w:rsid w:val="00BA502B"/>
    <w:rsid w:val="00BB7859"/>
    <w:rsid w:val="00BD3590"/>
    <w:rsid w:val="00BD5462"/>
    <w:rsid w:val="00BE1172"/>
    <w:rsid w:val="00C54CE5"/>
    <w:rsid w:val="00C77BB8"/>
    <w:rsid w:val="00CA4B86"/>
    <w:rsid w:val="00CD4034"/>
    <w:rsid w:val="00D30554"/>
    <w:rsid w:val="00D74B9C"/>
    <w:rsid w:val="00DD33A9"/>
    <w:rsid w:val="00DF2CD2"/>
    <w:rsid w:val="00E15F95"/>
    <w:rsid w:val="00E268A6"/>
    <w:rsid w:val="00E323D7"/>
    <w:rsid w:val="00E35B31"/>
    <w:rsid w:val="00E45D49"/>
    <w:rsid w:val="00E56ED2"/>
    <w:rsid w:val="00E62D87"/>
    <w:rsid w:val="00E7777F"/>
    <w:rsid w:val="00E82E39"/>
    <w:rsid w:val="00E907AB"/>
    <w:rsid w:val="00EA7AD7"/>
    <w:rsid w:val="00EC0770"/>
    <w:rsid w:val="00F05B39"/>
    <w:rsid w:val="00F445C4"/>
    <w:rsid w:val="00F74AC4"/>
    <w:rsid w:val="00FA3D01"/>
    <w:rsid w:val="00FD00BF"/>
    <w:rsid w:val="00FD20A6"/>
    <w:rsid w:val="00FD7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97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5EFB"/>
    <w:pPr>
      <w:ind w:left="720"/>
      <w:contextualSpacing/>
    </w:pPr>
  </w:style>
  <w:style w:type="character" w:customStyle="1" w:styleId="Ttulo2Car">
    <w:name w:val="Título 2 Car"/>
    <w:basedOn w:val="Fuentedeprrafopredeter"/>
    <w:link w:val="Ttulo2"/>
    <w:uiPriority w:val="9"/>
    <w:rsid w:val="00FD00BF"/>
    <w:rPr>
      <w:rFonts w:asciiTheme="majorHAnsi" w:eastAsiaTheme="majorEastAsia" w:hAnsiTheme="majorHAnsi" w:cstheme="majorBidi"/>
      <w:color w:val="2F5496" w:themeColor="accent1" w:themeShade="BF"/>
      <w:sz w:val="26"/>
      <w:szCs w:val="26"/>
    </w:rPr>
  </w:style>
  <w:style w:type="paragraph" w:styleId="Epgrafe">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Sinespaciado">
    <w:name w:val="No Spacing"/>
    <w:uiPriority w:val="1"/>
    <w:qFormat/>
    <w:rsid w:val="00FD00BF"/>
    <w:pPr>
      <w:spacing w:after="0" w:line="240" w:lineRule="auto"/>
    </w:pPr>
  </w:style>
  <w:style w:type="paragraph" w:styleId="Encabezado">
    <w:name w:val="header"/>
    <w:basedOn w:val="Normal"/>
    <w:link w:val="EncabezadoCar"/>
    <w:uiPriority w:val="99"/>
    <w:unhideWhenUsed/>
    <w:rsid w:val="000F192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1929"/>
  </w:style>
  <w:style w:type="paragraph" w:styleId="Piedepgina">
    <w:name w:val="footer"/>
    <w:basedOn w:val="Normal"/>
    <w:link w:val="PiedepginaCar"/>
    <w:uiPriority w:val="99"/>
    <w:unhideWhenUsed/>
    <w:rsid w:val="000F192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1929"/>
  </w:style>
  <w:style w:type="character" w:customStyle="1" w:styleId="Ttulo3Car">
    <w:name w:val="Título 3 Car"/>
    <w:basedOn w:val="Fuentedeprrafopredeter"/>
    <w:link w:val="Ttulo3"/>
    <w:uiPriority w:val="9"/>
    <w:rsid w:val="004519A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D30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89E702F643BCB0C46AC831C189F1"/>
        <w:category>
          <w:name w:val="General"/>
          <w:gallery w:val="placeholder"/>
        </w:category>
        <w:types>
          <w:type w:val="bbPlcHdr"/>
        </w:types>
        <w:behaviors>
          <w:behavior w:val="content"/>
        </w:behaviors>
        <w:guid w:val="{0F3C371B-BA9B-46B8-9205-537D4656A451}"/>
      </w:docPartPr>
      <w:docPartBody>
        <w:p w:rsidR="00C670A4" w:rsidRDefault="00C670A4" w:rsidP="00C670A4">
          <w:pPr>
            <w:pStyle w:val="B98A89E702F643BCB0C46AC831C189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A4"/>
    <w:rsid w:val="000A6E08"/>
    <w:rsid w:val="00777839"/>
    <w:rsid w:val="00C67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8A89E702F643BCB0C46AC831C189F1">
    <w:name w:val="B98A89E702F643BCB0C46AC831C189F1"/>
    <w:rsid w:val="00C6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7D4C1A1CE040640A9791790F65115FE" ma:contentTypeVersion="10" ma:contentTypeDescription="Crear nuevo documento." ma:contentTypeScope="" ma:versionID="c1dc2d34f2a77b42884cac522595cef9">
  <xsd:schema xmlns:xsd="http://www.w3.org/2001/XMLSchema" xmlns:xs="http://www.w3.org/2001/XMLSchema" xmlns:p="http://schemas.microsoft.com/office/2006/metadata/properties" xmlns:ns3="4f51dbdd-999c-4283-954b-a4201420bf55" xmlns:ns4="a026885a-f4ce-4bb5-88f1-4276678af138" targetNamespace="http://schemas.microsoft.com/office/2006/metadata/properties" ma:root="true" ma:fieldsID="9b0407f306dc9c35be97f7cce949e9cf" ns3:_="" ns4:_="">
    <xsd:import namespace="4f51dbdd-999c-4283-954b-a4201420bf55"/>
    <xsd:import namespace="a026885a-f4ce-4bb5-88f1-4276678af1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1dbdd-999c-4283-954b-a4201420b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6885a-f4ce-4bb5-88f1-4276678af13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1B6B-6CE0-4034-8D97-A3A523C1264B}">
  <ds:schemaRefs>
    <ds:schemaRef ds:uri="http://schemas.microsoft.com/sharepoint/v3/contenttype/forms"/>
  </ds:schemaRefs>
</ds:datastoreItem>
</file>

<file path=customXml/itemProps2.xml><?xml version="1.0" encoding="utf-8"?>
<ds:datastoreItem xmlns:ds="http://schemas.openxmlformats.org/officeDocument/2006/customXml" ds:itemID="{FC115976-0E0F-4572-AAEE-372EF86E5F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1241A1-F41C-4E26-8C5A-6D30171CA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1dbdd-999c-4283-954b-a4201420bf55"/>
    <ds:schemaRef ds:uri="a026885a-f4ce-4bb5-88f1-4276678af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C87A68-A9CD-4E60-A0F0-4EDA321A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Pages>
  <Words>236</Words>
  <Characters>1303</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González Fernández</dc:creator>
  <cp:keywords/>
  <dc:description/>
  <cp:lastModifiedBy>Roberto</cp:lastModifiedBy>
  <cp:revision>9</cp:revision>
  <dcterms:created xsi:type="dcterms:W3CDTF">2020-03-19T11:37:00Z</dcterms:created>
  <dcterms:modified xsi:type="dcterms:W3CDTF">2020-04-16T18:17:00Z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0x01010057D4C1A1CE040640A9791790F65115FE</vt:lpwstr>
  </property>
</Properties>
</file>